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0D1" w:rsidRDefault="00D42B69" w:rsidP="00D42B69">
      <w:pPr>
        <w:pStyle w:val="Heading1"/>
      </w:pPr>
      <w:r>
        <w:t>Duck Hawk</w:t>
      </w:r>
    </w:p>
    <w:p w:rsidR="00CB6363" w:rsidRPr="00CB6363" w:rsidRDefault="00CB6363" w:rsidP="00CB6363">
      <w:pPr>
        <w:pStyle w:val="Heading4"/>
      </w:pPr>
      <w:r>
        <w:t>A species of Falcons that is renowned for its speed</w:t>
      </w:r>
    </w:p>
    <w:p w:rsidR="00D42B69" w:rsidRDefault="00D42B69" w:rsidP="00D42B69">
      <w:r>
        <w:t>A task scheduler that will run jobs specifically for the reporting of the internal Falcon website.</w:t>
      </w:r>
    </w:p>
    <w:p w:rsidR="00D42B69" w:rsidRDefault="00D42B69" w:rsidP="00D42B69"/>
    <w:p w:rsidR="00D42B69" w:rsidRDefault="00D42B69" w:rsidP="00D42B69">
      <w:pPr>
        <w:pStyle w:val="Heading2"/>
      </w:pPr>
      <w:r>
        <w:t>Job 1</w:t>
      </w:r>
    </w:p>
    <w:p w:rsidR="00D42B69" w:rsidRDefault="00D42B69" w:rsidP="00D42B69">
      <w:r>
        <w:t>Description of job</w:t>
      </w:r>
    </w:p>
    <w:p w:rsidR="00D42B69" w:rsidRDefault="00D42B69" w:rsidP="00D42B69"/>
    <w:p w:rsidR="00D42B69" w:rsidRDefault="00D42B69" w:rsidP="00D42B69">
      <w:pPr>
        <w:pStyle w:val="Heading2"/>
      </w:pPr>
      <w:r>
        <w:t>Job 2</w:t>
      </w:r>
    </w:p>
    <w:p w:rsidR="00D42B69" w:rsidRPr="00D42B69" w:rsidRDefault="00D42B69" w:rsidP="00D42B69">
      <w:r>
        <w:t>Description of Job</w:t>
      </w:r>
    </w:p>
    <w:sectPr w:rsidR="00D42B69" w:rsidRPr="00D42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69"/>
    <w:rsid w:val="00403470"/>
    <w:rsid w:val="005010D1"/>
    <w:rsid w:val="00715F53"/>
    <w:rsid w:val="00CB6363"/>
    <w:rsid w:val="00D42B69"/>
    <w:rsid w:val="00DD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9A9533-BC6A-4B54-BB5B-529612A5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</cp:revision>
  <dcterms:created xsi:type="dcterms:W3CDTF">2015-07-04T19:38:00Z</dcterms:created>
  <dcterms:modified xsi:type="dcterms:W3CDTF">2015-07-04T20:51:00Z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